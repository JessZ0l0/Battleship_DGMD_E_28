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007ED46A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: </w:t>
      </w:r>
      <w:r w:rsidR="007660F4">
        <w:rPr>
          <w:color w:val="auto"/>
          <w:sz w:val="36"/>
          <w:szCs w:val="36"/>
        </w:rPr>
        <w:t>Battleship</w:t>
      </w:r>
    </w:p>
    <w:p w14:paraId="5E5D5642" w14:textId="77777777" w:rsidR="00DD784F" w:rsidRDefault="00DD784F" w:rsidP="00D74561">
      <w:pPr>
        <w:pStyle w:val="Heading2"/>
      </w:pPr>
    </w:p>
    <w:p w14:paraId="710A172C" w14:textId="4BAD3FBF" w:rsidR="008E13D2" w:rsidRDefault="004D0D14" w:rsidP="004D0D14">
      <w:pPr>
        <w:pStyle w:val="Heading2"/>
      </w:pPr>
      <w:r>
        <w:t xml:space="preserve">Objective: </w:t>
      </w:r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Practice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with </w:t>
      </w:r>
      <w:proofErr w:type="spellStart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Javascript</w:t>
      </w:r>
      <w:proofErr w:type="spellEnd"/>
      <w:r w:rsidR="00DD784F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="00463EDE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objects</w:t>
      </w:r>
      <w:r w:rsidR="008E13D2" w:rsidRPr="004D0D14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.</w:t>
      </w:r>
      <w:r w:rsidR="007660F4">
        <w:br/>
      </w:r>
    </w:p>
    <w:p w14:paraId="32EF85C5" w14:textId="5B997177" w:rsidR="00DE66C9" w:rsidRPr="00D74561" w:rsidRDefault="00DE66C9" w:rsidP="00DE66C9">
      <w:pPr>
        <w:pStyle w:val="Heading2"/>
      </w:pPr>
      <w:r>
        <w:t>Tasks</w:t>
      </w:r>
    </w:p>
    <w:p w14:paraId="70B6E94F" w14:textId="07762881" w:rsidR="003D4FE0" w:rsidRDefault="004D41C4" w:rsidP="00D13F21">
      <w:r>
        <w:t xml:space="preserve">Your task is to create </w:t>
      </w:r>
      <w:r w:rsidR="007C005E">
        <w:t xml:space="preserve">an </w:t>
      </w:r>
      <w:proofErr w:type="spellStart"/>
      <w:r w:rsidR="007C005E">
        <w:t>interective</w:t>
      </w:r>
      <w:proofErr w:type="spellEnd"/>
      <w:r w:rsidR="007C005E">
        <w:t xml:space="preserve"> </w:t>
      </w:r>
      <w:r>
        <w:t xml:space="preserve">game </w:t>
      </w:r>
      <w:r w:rsidR="007C005E">
        <w:t xml:space="preserve">based on the game </w:t>
      </w:r>
      <w:r>
        <w:t>of battleship.</w:t>
      </w:r>
    </w:p>
    <w:p w14:paraId="50EBD486" w14:textId="6CAEFE7A" w:rsidR="00E56A21" w:rsidRPr="00B762F2" w:rsidRDefault="00E56A21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Use a 6 x 6 grid to make testing easier (the classic game is 10 x 10)</w:t>
      </w:r>
    </w:p>
    <w:p w14:paraId="211133E9" w14:textId="38577E37" w:rsidR="00E56A21" w:rsidRPr="00B762F2" w:rsidRDefault="00E56A21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 xml:space="preserve">You </w:t>
      </w:r>
      <w:r w:rsidR="002C67DA" w:rsidRPr="00B762F2">
        <w:rPr>
          <w:highlight w:val="yellow"/>
        </w:rPr>
        <w:t xml:space="preserve">should have </w:t>
      </w:r>
      <w:r w:rsidR="00066C4E" w:rsidRPr="00B762F2">
        <w:rPr>
          <w:highlight w:val="yellow"/>
        </w:rPr>
        <w:t>3</w:t>
      </w:r>
      <w:r w:rsidR="002C67DA" w:rsidRPr="00B762F2">
        <w:rPr>
          <w:highlight w:val="yellow"/>
        </w:rPr>
        <w:t xml:space="preserve"> ships sized: 2, 3, 4</w:t>
      </w:r>
      <w:r w:rsidR="00066C4E" w:rsidRPr="00B762F2">
        <w:rPr>
          <w:highlight w:val="yellow"/>
        </w:rPr>
        <w:t xml:space="preserve"> squares</w:t>
      </w:r>
    </w:p>
    <w:p w14:paraId="20CA6E19" w14:textId="73C34E11" w:rsidR="002C67DA" w:rsidRPr="00B762F2" w:rsidRDefault="002C67DA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Ships can be oriented horizontally or vertically.</w:t>
      </w:r>
    </w:p>
    <w:p w14:paraId="07BF3A20" w14:textId="42769AFA" w:rsidR="00066C4E" w:rsidRPr="00B762F2" w:rsidRDefault="00C8350F" w:rsidP="00E33FEE">
      <w:pPr>
        <w:pStyle w:val="ListParagraph"/>
        <w:numPr>
          <w:ilvl w:val="0"/>
          <w:numId w:val="37"/>
        </w:numPr>
        <w:rPr>
          <w:highlight w:val="yellow"/>
        </w:rPr>
      </w:pPr>
      <w:r w:rsidRPr="00B762F2">
        <w:rPr>
          <w:highlight w:val="yellow"/>
        </w:rPr>
        <w:t>Placement of the ships is determined by a</w:t>
      </w:r>
      <w:r w:rsidR="0067667D" w:rsidRPr="00B762F2">
        <w:rPr>
          <w:highlight w:val="yellow"/>
        </w:rPr>
        <w:t>n external</w:t>
      </w:r>
      <w:r w:rsidRPr="00B762F2">
        <w:rPr>
          <w:highlight w:val="yellow"/>
        </w:rPr>
        <w:t xml:space="preserve"> JSON</w:t>
      </w:r>
      <w:r w:rsidR="000F2E46" w:rsidRPr="00B762F2">
        <w:rPr>
          <w:highlight w:val="yellow"/>
        </w:rPr>
        <w:t xml:space="preserve"> object</w:t>
      </w:r>
      <w:r w:rsidR="0067667D" w:rsidRPr="00B762F2">
        <w:rPr>
          <w:highlight w:val="yellow"/>
        </w:rPr>
        <w:t xml:space="preserve"> that you will read</w:t>
      </w:r>
      <w:r w:rsidR="00F27480" w:rsidRPr="00B762F2">
        <w:rPr>
          <w:highlight w:val="yellow"/>
        </w:rPr>
        <w:t xml:space="preserve">.  </w:t>
      </w:r>
    </w:p>
    <w:p w14:paraId="6A66388A" w14:textId="21B5B61B" w:rsidR="00566CB9" w:rsidRPr="00B762F2" w:rsidRDefault="00566CB9" w:rsidP="00A9357E">
      <w:pPr>
        <w:ind w:left="360"/>
        <w:rPr>
          <w:b/>
          <w:bCs/>
        </w:rPr>
      </w:pPr>
      <w:r w:rsidRPr="00B762F2">
        <w:rPr>
          <w:b/>
          <w:bCs/>
          <w:i/>
          <w:iCs/>
          <w:highlight w:val="yellow"/>
        </w:rPr>
        <w:t>Name</w:t>
      </w:r>
      <w:r w:rsidRPr="00B762F2">
        <w:rPr>
          <w:b/>
          <w:bCs/>
          <w:highlight w:val="yellow"/>
        </w:rPr>
        <w:t xml:space="preserve"> is the reference name of the ship</w:t>
      </w:r>
    </w:p>
    <w:p w14:paraId="55E74750" w14:textId="01D8224A" w:rsidR="00566CB9" w:rsidRPr="00B762F2" w:rsidRDefault="00566CB9" w:rsidP="00A9357E">
      <w:pPr>
        <w:ind w:left="360"/>
        <w:rPr>
          <w:b/>
          <w:bCs/>
          <w:highlight w:val="yellow"/>
        </w:rPr>
      </w:pPr>
      <w:r w:rsidRPr="00B762F2">
        <w:rPr>
          <w:b/>
          <w:bCs/>
          <w:i/>
          <w:iCs/>
          <w:highlight w:val="yellow"/>
        </w:rPr>
        <w:t>Orientation</w:t>
      </w:r>
      <w:r w:rsidRPr="00B762F2">
        <w:rPr>
          <w:b/>
          <w:bCs/>
          <w:highlight w:val="yellow"/>
        </w:rPr>
        <w:t xml:space="preserve"> is horizontal or vertical</w:t>
      </w:r>
    </w:p>
    <w:p w14:paraId="5CC40C61" w14:textId="18D0A960" w:rsidR="00566CB9" w:rsidRPr="00B762F2" w:rsidRDefault="006B5663" w:rsidP="00A9357E">
      <w:pPr>
        <w:ind w:left="360"/>
        <w:rPr>
          <w:b/>
          <w:bCs/>
          <w:highlight w:val="yellow"/>
        </w:rPr>
      </w:pPr>
      <w:r w:rsidRPr="00B762F2">
        <w:rPr>
          <w:b/>
          <w:bCs/>
          <w:i/>
          <w:iCs/>
          <w:highlight w:val="yellow"/>
        </w:rPr>
        <w:t>S</w:t>
      </w:r>
      <w:r w:rsidR="00566CB9" w:rsidRPr="00B762F2">
        <w:rPr>
          <w:b/>
          <w:bCs/>
          <w:i/>
          <w:iCs/>
          <w:highlight w:val="yellow"/>
        </w:rPr>
        <w:t>ize</w:t>
      </w:r>
      <w:r w:rsidRPr="00B762F2">
        <w:rPr>
          <w:b/>
          <w:bCs/>
          <w:highlight w:val="yellow"/>
        </w:rPr>
        <w:t xml:space="preserve"> is the number of grid squares that will be occupied</w:t>
      </w:r>
    </w:p>
    <w:p w14:paraId="1A222E1C" w14:textId="5B24450E" w:rsidR="006B5663" w:rsidRPr="00B762F2" w:rsidRDefault="006B5663" w:rsidP="00A9357E">
      <w:pPr>
        <w:ind w:left="360"/>
        <w:rPr>
          <w:b/>
          <w:bCs/>
        </w:rPr>
      </w:pPr>
      <w:r w:rsidRPr="00B762F2">
        <w:rPr>
          <w:b/>
          <w:bCs/>
          <w:i/>
          <w:iCs/>
          <w:highlight w:val="yellow"/>
        </w:rPr>
        <w:t>Coords</w:t>
      </w:r>
      <w:r w:rsidRPr="00B762F2">
        <w:rPr>
          <w:b/>
          <w:bCs/>
          <w:highlight w:val="yellow"/>
        </w:rPr>
        <w:t xml:space="preserve"> </w:t>
      </w:r>
      <w:proofErr w:type="gramStart"/>
      <w:r w:rsidRPr="00B762F2">
        <w:rPr>
          <w:b/>
          <w:bCs/>
          <w:highlight w:val="yellow"/>
        </w:rPr>
        <w:t>is</w:t>
      </w:r>
      <w:proofErr w:type="gramEnd"/>
      <w:r w:rsidRPr="00B762F2">
        <w:rPr>
          <w:b/>
          <w:bCs/>
          <w:highlight w:val="yellow"/>
        </w:rPr>
        <w:t xml:space="preserve"> the starting point in the grid</w:t>
      </w:r>
      <w:r w:rsidR="00624D9B" w:rsidRPr="00B762F2">
        <w:rPr>
          <w:b/>
          <w:bCs/>
          <w:highlight w:val="yellow"/>
        </w:rPr>
        <w:t xml:space="preserve"> </w:t>
      </w:r>
      <w:r w:rsidR="00B9256C" w:rsidRPr="00B762F2">
        <w:rPr>
          <w:b/>
          <w:bCs/>
          <w:highlight w:val="yellow"/>
        </w:rPr>
        <w:t>as [</w:t>
      </w:r>
      <w:r w:rsidR="00B8758C" w:rsidRPr="00B762F2">
        <w:rPr>
          <w:b/>
          <w:bCs/>
          <w:highlight w:val="yellow"/>
        </w:rPr>
        <w:t>col, row</w:t>
      </w:r>
      <w:r w:rsidR="00B9256C" w:rsidRPr="00B762F2">
        <w:rPr>
          <w:b/>
          <w:bCs/>
          <w:highlight w:val="yellow"/>
        </w:rPr>
        <w:t xml:space="preserve">] </w:t>
      </w:r>
      <w:r w:rsidR="00624D9B" w:rsidRPr="00B762F2">
        <w:rPr>
          <w:b/>
          <w:bCs/>
          <w:highlight w:val="yellow"/>
        </w:rPr>
        <w:t xml:space="preserve">(the first </w:t>
      </w:r>
      <w:proofErr w:type="spellStart"/>
      <w:proofErr w:type="gramStart"/>
      <w:r w:rsidR="003629E3" w:rsidRPr="00B762F2">
        <w:rPr>
          <w:b/>
          <w:bCs/>
          <w:highlight w:val="yellow"/>
        </w:rPr>
        <w:t>col,row</w:t>
      </w:r>
      <w:proofErr w:type="spellEnd"/>
      <w:proofErr w:type="gramEnd"/>
      <w:r w:rsidR="00624D9B" w:rsidRPr="00B762F2">
        <w:rPr>
          <w:b/>
          <w:bCs/>
          <w:highlight w:val="yellow"/>
        </w:rPr>
        <w:t xml:space="preserve"> is [1,1</w:t>
      </w:r>
      <w:proofErr w:type="gramStart"/>
      <w:r w:rsidR="00624D9B" w:rsidRPr="00B762F2">
        <w:rPr>
          <w:b/>
          <w:bCs/>
          <w:highlight w:val="yellow"/>
        </w:rPr>
        <w:t>] )</w:t>
      </w:r>
      <w:proofErr w:type="gramEnd"/>
    </w:p>
    <w:p w14:paraId="13AF3370" w14:textId="3F6001F6" w:rsidR="00066C4E" w:rsidRDefault="00066C4E" w:rsidP="00D13F21">
      <w:r>
        <w:t>Example:</w:t>
      </w:r>
    </w:p>
    <w:p w14:paraId="775B8D8A" w14:textId="77777777" w:rsidR="00066C4E" w:rsidRDefault="00066C4E" w:rsidP="00066C4E">
      <w:r>
        <w:t>{</w:t>
      </w:r>
    </w:p>
    <w:p w14:paraId="0E51E923" w14:textId="77777777" w:rsidR="00066C4E" w:rsidRDefault="00066C4E" w:rsidP="00066C4E">
      <w:r>
        <w:tab/>
        <w:t xml:space="preserve">'ships': </w:t>
      </w:r>
    </w:p>
    <w:p w14:paraId="77699CE2" w14:textId="77777777" w:rsidR="00066C4E" w:rsidRDefault="00066C4E" w:rsidP="00066C4E">
      <w:r>
        <w:tab/>
        <w:t>[</w:t>
      </w:r>
    </w:p>
    <w:p w14:paraId="29B47AA5" w14:textId="77777777" w:rsidR="00066C4E" w:rsidRDefault="00066C4E" w:rsidP="00066C4E">
      <w:r>
        <w:tab/>
      </w:r>
      <w:r>
        <w:tab/>
        <w:t>{</w:t>
      </w:r>
    </w:p>
    <w:p w14:paraId="0BD1DF31" w14:textId="77777777" w:rsidR="00066C4E" w:rsidRDefault="00066C4E" w:rsidP="00066C4E">
      <w:r>
        <w:tab/>
      </w:r>
      <w:r>
        <w:tab/>
        <w:t>'name': 'ship1',</w:t>
      </w:r>
    </w:p>
    <w:p w14:paraId="0D6C06B6" w14:textId="77777777" w:rsidR="00066C4E" w:rsidRDefault="00066C4E" w:rsidP="00066C4E">
      <w:r>
        <w:tab/>
      </w:r>
      <w:r>
        <w:tab/>
        <w:t>'orientation': 'vertical',</w:t>
      </w:r>
    </w:p>
    <w:p w14:paraId="044A3888" w14:textId="77777777" w:rsidR="00066C4E" w:rsidRDefault="00066C4E" w:rsidP="00066C4E">
      <w:r>
        <w:tab/>
      </w:r>
      <w:r>
        <w:tab/>
        <w:t>'size': 4,</w:t>
      </w:r>
    </w:p>
    <w:p w14:paraId="2E6766AA" w14:textId="77777777" w:rsidR="00066C4E" w:rsidRDefault="00066C4E" w:rsidP="00066C4E">
      <w:r>
        <w:tab/>
      </w:r>
      <w:r>
        <w:tab/>
        <w:t>'coords</w:t>
      </w:r>
      <w:proofErr w:type="gramStart"/>
      <w:r>
        <w:t>':[</w:t>
      </w:r>
      <w:proofErr w:type="gramEnd"/>
      <w:r>
        <w:t>2,3]</w:t>
      </w:r>
    </w:p>
    <w:p w14:paraId="4FDA5682" w14:textId="77777777" w:rsidR="00066C4E" w:rsidRDefault="00066C4E" w:rsidP="00066C4E">
      <w:r>
        <w:tab/>
      </w:r>
      <w:r>
        <w:tab/>
        <w:t>},</w:t>
      </w:r>
      <w:r>
        <w:tab/>
      </w:r>
    </w:p>
    <w:p w14:paraId="06358F66" w14:textId="77777777" w:rsidR="00066C4E" w:rsidRDefault="00066C4E" w:rsidP="00066C4E">
      <w:r>
        <w:tab/>
      </w:r>
      <w:r>
        <w:tab/>
        <w:t>{</w:t>
      </w:r>
    </w:p>
    <w:p w14:paraId="4FCAEB2F" w14:textId="77777777" w:rsidR="00066C4E" w:rsidRDefault="00066C4E" w:rsidP="00066C4E">
      <w:r>
        <w:tab/>
      </w:r>
      <w:r>
        <w:tab/>
        <w:t>'name':'ship2',</w:t>
      </w:r>
    </w:p>
    <w:p w14:paraId="36AD4D94" w14:textId="77777777" w:rsidR="00066C4E" w:rsidRDefault="00066C4E" w:rsidP="00066C4E">
      <w:r>
        <w:tab/>
      </w:r>
      <w:r>
        <w:tab/>
        <w:t>'orientation': 'horizontal',</w:t>
      </w:r>
    </w:p>
    <w:p w14:paraId="318608FF" w14:textId="77777777" w:rsidR="00066C4E" w:rsidRDefault="00066C4E" w:rsidP="00066C4E">
      <w:r>
        <w:tab/>
      </w:r>
      <w:r>
        <w:tab/>
        <w:t>'size': 3,</w:t>
      </w:r>
    </w:p>
    <w:p w14:paraId="7E13FD7E" w14:textId="77777777" w:rsidR="00066C4E" w:rsidRDefault="00066C4E" w:rsidP="00066C4E">
      <w:r>
        <w:tab/>
      </w:r>
      <w:r>
        <w:tab/>
        <w:t>'coords</w:t>
      </w:r>
      <w:proofErr w:type="gramStart"/>
      <w:r>
        <w:t>':[</w:t>
      </w:r>
      <w:proofErr w:type="gramEnd"/>
      <w:r>
        <w:t>3,3]</w:t>
      </w:r>
    </w:p>
    <w:p w14:paraId="5FF0C953" w14:textId="77777777" w:rsidR="00066C4E" w:rsidRDefault="00066C4E" w:rsidP="00066C4E">
      <w:r>
        <w:tab/>
      </w:r>
      <w:r>
        <w:tab/>
        <w:t>}</w:t>
      </w:r>
    </w:p>
    <w:p w14:paraId="09CB53D9" w14:textId="77777777" w:rsidR="002C52E6" w:rsidRDefault="002C52E6" w:rsidP="002C52E6">
      <w:r>
        <w:tab/>
      </w:r>
      <w:r>
        <w:tab/>
        <w:t>{</w:t>
      </w:r>
    </w:p>
    <w:p w14:paraId="585C593D" w14:textId="77E7B7EE" w:rsidR="002C52E6" w:rsidRDefault="002C52E6" w:rsidP="002C52E6">
      <w:r>
        <w:tab/>
      </w:r>
      <w:r>
        <w:tab/>
        <w:t>'name':'ship3',</w:t>
      </w:r>
    </w:p>
    <w:p w14:paraId="69D855D8" w14:textId="47AC8609" w:rsidR="002C52E6" w:rsidRDefault="002C52E6" w:rsidP="002C52E6">
      <w:r>
        <w:tab/>
      </w:r>
      <w:r>
        <w:tab/>
        <w:t xml:space="preserve">'orientation': </w:t>
      </w:r>
      <w:r w:rsidR="004C0958">
        <w:t>'</w:t>
      </w:r>
      <w:r w:rsidR="00EB4DB4">
        <w:t>vertical</w:t>
      </w:r>
      <w:r w:rsidR="004C0958">
        <w:t>'</w:t>
      </w:r>
      <w:r>
        <w:t>,</w:t>
      </w:r>
    </w:p>
    <w:p w14:paraId="2B6233C2" w14:textId="16B589EC" w:rsidR="002C52E6" w:rsidRDefault="002C52E6" w:rsidP="002C52E6">
      <w:r>
        <w:tab/>
      </w:r>
      <w:r>
        <w:tab/>
        <w:t xml:space="preserve">'size': </w:t>
      </w:r>
      <w:r w:rsidR="00EB4DB4">
        <w:t>2</w:t>
      </w:r>
      <w:r>
        <w:t>,</w:t>
      </w:r>
    </w:p>
    <w:p w14:paraId="71686FB7" w14:textId="50AF4B25" w:rsidR="002C52E6" w:rsidRDefault="002C52E6" w:rsidP="002C52E6">
      <w:r>
        <w:tab/>
      </w:r>
      <w:r>
        <w:tab/>
        <w:t>'coords</w:t>
      </w:r>
      <w:proofErr w:type="gramStart"/>
      <w:r>
        <w:t>':[</w:t>
      </w:r>
      <w:proofErr w:type="gramEnd"/>
      <w:r w:rsidR="00F73884">
        <w:t>6</w:t>
      </w:r>
      <w:r w:rsidR="00EB4DB4">
        <w:t>,5</w:t>
      </w:r>
      <w:r>
        <w:t>]</w:t>
      </w:r>
    </w:p>
    <w:p w14:paraId="4E92C24E" w14:textId="77777777" w:rsidR="002C52E6" w:rsidRDefault="002C52E6" w:rsidP="002C52E6">
      <w:r>
        <w:lastRenderedPageBreak/>
        <w:tab/>
      </w:r>
      <w:r>
        <w:tab/>
        <w:t>}</w:t>
      </w:r>
    </w:p>
    <w:p w14:paraId="33686D6A" w14:textId="77777777" w:rsidR="00066C4E" w:rsidRDefault="00066C4E" w:rsidP="00066C4E">
      <w:r>
        <w:tab/>
        <w:t>]</w:t>
      </w:r>
    </w:p>
    <w:p w14:paraId="57C8DE39" w14:textId="483A4370" w:rsidR="00066C4E" w:rsidRDefault="00066C4E" w:rsidP="00066C4E">
      <w:r>
        <w:t>}</w:t>
      </w:r>
    </w:p>
    <w:p w14:paraId="6B506926" w14:textId="089AB386" w:rsidR="00E073BF" w:rsidRDefault="00C8350F" w:rsidP="00D13F21">
      <w:r>
        <w:t>(</w:t>
      </w:r>
      <w:r w:rsidR="000F2E46">
        <w:t xml:space="preserve">see </w:t>
      </w:r>
      <w:proofErr w:type="spellStart"/>
      <w:proofErr w:type="gramStart"/>
      <w:r w:rsidR="000F2E46">
        <w:t>battleship.json</w:t>
      </w:r>
      <w:proofErr w:type="spellEnd"/>
      <w:proofErr w:type="gramEnd"/>
      <w:r w:rsidR="000F2E46">
        <w:t xml:space="preserve"> </w:t>
      </w:r>
      <w:r w:rsidR="00F73884">
        <w:t>in canvas</w:t>
      </w:r>
      <w:r w:rsidR="000F2E46">
        <w:t>)</w:t>
      </w:r>
      <w:r w:rsidR="00E073BF">
        <w:t xml:space="preserve">.  Feel free to edit </w:t>
      </w:r>
      <w:r w:rsidR="00A9357E">
        <w:t>the file</w:t>
      </w:r>
      <w:r w:rsidR="00E073BF">
        <w:t xml:space="preserve"> to create your own configuration.</w:t>
      </w:r>
    </w:p>
    <w:p w14:paraId="0263D86D" w14:textId="4ADBBF8D" w:rsidR="002C67DA" w:rsidRPr="000E0D01" w:rsidRDefault="00714AB5" w:rsidP="00D13F21">
      <w:pPr>
        <w:rPr>
          <w:strike/>
        </w:rPr>
      </w:pPr>
      <w:r>
        <w:br/>
      </w:r>
      <w:r w:rsidR="00C46C92" w:rsidRPr="000E0D01">
        <w:rPr>
          <w:strike/>
        </w:rPr>
        <w:t>Within the g</w:t>
      </w:r>
      <w:r w:rsidR="001019EF" w:rsidRPr="000E0D01">
        <w:rPr>
          <w:strike/>
        </w:rPr>
        <w:t>a</w:t>
      </w:r>
      <w:r w:rsidR="00C46C92" w:rsidRPr="000E0D01">
        <w:rPr>
          <w:strike/>
        </w:rPr>
        <w:t xml:space="preserve">me code, </w:t>
      </w:r>
      <w:r w:rsidR="00365D5C" w:rsidRPr="000E0D01">
        <w:rPr>
          <w:strike/>
        </w:rPr>
        <w:t>y</w:t>
      </w:r>
      <w:r w:rsidR="0000702A" w:rsidRPr="000E0D01">
        <w:rPr>
          <w:strike/>
        </w:rPr>
        <w:t xml:space="preserve">ou may assume that the </w:t>
      </w:r>
      <w:r w:rsidR="0000702A" w:rsidRPr="000E0D01">
        <w:rPr>
          <w:strike/>
          <w:highlight w:val="yellow"/>
        </w:rPr>
        <w:t xml:space="preserve">JSON is correct – </w:t>
      </w:r>
      <w:proofErr w:type="spellStart"/>
      <w:r w:rsidR="0000702A" w:rsidRPr="000E0D01">
        <w:rPr>
          <w:strike/>
          <w:highlight w:val="yellow"/>
        </w:rPr>
        <w:t>ie</w:t>
      </w:r>
      <w:proofErr w:type="spellEnd"/>
      <w:r w:rsidR="0000702A" w:rsidRPr="000E0D01">
        <w:rPr>
          <w:strike/>
          <w:highlight w:val="yellow"/>
        </w:rPr>
        <w:t xml:space="preserve">, that </w:t>
      </w:r>
      <w:r w:rsidR="00F460C3" w:rsidRPr="000E0D01">
        <w:rPr>
          <w:strike/>
          <w:highlight w:val="yellow"/>
        </w:rPr>
        <w:t>no ships will</w:t>
      </w:r>
      <w:r w:rsidR="0000702A" w:rsidRPr="000E0D01">
        <w:rPr>
          <w:strike/>
          <w:highlight w:val="yellow"/>
        </w:rPr>
        <w:t xml:space="preserve"> </w:t>
      </w:r>
      <w:proofErr w:type="gramStart"/>
      <w:r w:rsidR="000E6C6C" w:rsidRPr="000E0D01">
        <w:rPr>
          <w:strike/>
          <w:highlight w:val="yellow"/>
        </w:rPr>
        <w:t>overlap</w:t>
      </w:r>
      <w:proofErr w:type="gramEnd"/>
      <w:r w:rsidR="000E6C6C" w:rsidRPr="000E0D01">
        <w:rPr>
          <w:strike/>
          <w:highlight w:val="yellow"/>
        </w:rPr>
        <w:t xml:space="preserve"> </w:t>
      </w:r>
      <w:r w:rsidR="00F460C3" w:rsidRPr="000E0D01">
        <w:rPr>
          <w:strike/>
          <w:highlight w:val="yellow"/>
        </w:rPr>
        <w:t xml:space="preserve">and no ships will </w:t>
      </w:r>
      <w:r w:rsidR="007F5474" w:rsidRPr="000E0D01">
        <w:rPr>
          <w:strike/>
          <w:highlight w:val="yellow"/>
        </w:rPr>
        <w:t>go beyond the board</w:t>
      </w:r>
      <w:r w:rsidR="000E6C6C" w:rsidRPr="000E0D01">
        <w:rPr>
          <w:strike/>
          <w:highlight w:val="yellow"/>
        </w:rPr>
        <w:t>.</w:t>
      </w:r>
    </w:p>
    <w:p w14:paraId="3709DFB1" w14:textId="77777777" w:rsidR="002266F1" w:rsidRPr="007D0761" w:rsidRDefault="00A27C59" w:rsidP="00D13F21">
      <w:pPr>
        <w:rPr>
          <w:strike/>
        </w:rPr>
      </w:pPr>
      <w:r w:rsidRPr="007D0761">
        <w:rPr>
          <w:b/>
          <w:bCs/>
          <w:strike/>
          <w:highlight w:val="yellow"/>
        </w:rPr>
        <w:t xml:space="preserve">Create a 6 x 6 grid of squares to represent the </w:t>
      </w:r>
      <w:r w:rsidR="00D1673E" w:rsidRPr="007D0761">
        <w:rPr>
          <w:b/>
          <w:bCs/>
          <w:strike/>
          <w:highlight w:val="yellow"/>
        </w:rPr>
        <w:t>game board</w:t>
      </w:r>
      <w:r w:rsidR="00D1673E" w:rsidRPr="007D0761">
        <w:rPr>
          <w:strike/>
        </w:rPr>
        <w:t xml:space="preserve">.  </w:t>
      </w:r>
    </w:p>
    <w:p w14:paraId="2E1ADAC2" w14:textId="77777777" w:rsidR="002266F1" w:rsidRPr="006B7BA5" w:rsidRDefault="00D1673E" w:rsidP="00D13F21">
      <w:pPr>
        <w:rPr>
          <w:strike/>
        </w:rPr>
      </w:pPr>
      <w:r w:rsidRPr="006B7BA5">
        <w:rPr>
          <w:strike/>
        </w:rPr>
        <w:t xml:space="preserve">A user will click on a square to </w:t>
      </w:r>
      <w:r w:rsidR="0055731B" w:rsidRPr="006B7BA5">
        <w:rPr>
          <w:strike/>
        </w:rPr>
        <w:t xml:space="preserve">try to locate a ship.  </w:t>
      </w:r>
    </w:p>
    <w:p w14:paraId="5AC544BD" w14:textId="77777777" w:rsidR="002266F1" w:rsidRPr="006B7BA5" w:rsidRDefault="0055731B" w:rsidP="00D13F21">
      <w:pPr>
        <w:rPr>
          <w:strike/>
        </w:rPr>
      </w:pPr>
      <w:r w:rsidRPr="006B7BA5">
        <w:rPr>
          <w:strike/>
        </w:rPr>
        <w:t>You need to respond with “hit”</w:t>
      </w:r>
      <w:r w:rsidR="00601533" w:rsidRPr="006B7BA5">
        <w:rPr>
          <w:strike/>
        </w:rPr>
        <w:t xml:space="preserve">, </w:t>
      </w:r>
      <w:r w:rsidRPr="006B7BA5">
        <w:rPr>
          <w:strike/>
        </w:rPr>
        <w:t>“miss”</w:t>
      </w:r>
      <w:r w:rsidR="00113241" w:rsidRPr="006B7BA5">
        <w:rPr>
          <w:strike/>
        </w:rPr>
        <w:t xml:space="preserve"> or “sunk”</w:t>
      </w:r>
      <w:r w:rsidR="00161167" w:rsidRPr="006B7BA5">
        <w:rPr>
          <w:strike/>
        </w:rPr>
        <w:t xml:space="preserve">.  </w:t>
      </w:r>
      <w:r w:rsidR="00601533" w:rsidRPr="006B7BA5">
        <w:rPr>
          <w:strike/>
        </w:rPr>
        <w:t>“</w:t>
      </w:r>
    </w:p>
    <w:p w14:paraId="3D0639E4" w14:textId="77777777" w:rsidR="002266F1" w:rsidRPr="006B7BA5" w:rsidRDefault="00601533" w:rsidP="00D13F21">
      <w:pPr>
        <w:rPr>
          <w:strike/>
        </w:rPr>
      </w:pPr>
      <w:r w:rsidRPr="006B7BA5">
        <w:rPr>
          <w:strike/>
        </w:rPr>
        <w:t xml:space="preserve">miss” means there is no ship. </w:t>
      </w:r>
    </w:p>
    <w:p w14:paraId="7FE45A1E" w14:textId="77777777" w:rsidR="002266F1" w:rsidRPr="006B7BA5" w:rsidRDefault="00601533" w:rsidP="00D13F21">
      <w:pPr>
        <w:rPr>
          <w:strike/>
        </w:rPr>
      </w:pPr>
      <w:r w:rsidRPr="006B7BA5">
        <w:rPr>
          <w:strike/>
        </w:rPr>
        <w:t>“hit” means they found a ship</w:t>
      </w:r>
      <w:r w:rsidR="005D0761" w:rsidRPr="006B7BA5">
        <w:rPr>
          <w:strike/>
        </w:rPr>
        <w:t xml:space="preserve"> but </w:t>
      </w:r>
      <w:r w:rsidR="00A51151" w:rsidRPr="006B7BA5">
        <w:rPr>
          <w:strike/>
        </w:rPr>
        <w:t xml:space="preserve">not </w:t>
      </w:r>
      <w:proofErr w:type="gramStart"/>
      <w:r w:rsidR="00A51151" w:rsidRPr="006B7BA5">
        <w:rPr>
          <w:strike/>
        </w:rPr>
        <w:t>all of</w:t>
      </w:r>
      <w:proofErr w:type="gramEnd"/>
      <w:r w:rsidR="00A51151" w:rsidRPr="006B7BA5">
        <w:rPr>
          <w:strike/>
        </w:rPr>
        <w:t xml:space="preserve"> the squares for that ship, </w:t>
      </w:r>
    </w:p>
    <w:p w14:paraId="2CE927E3" w14:textId="77777777" w:rsidR="002266F1" w:rsidRPr="006B7BA5" w:rsidRDefault="00A51151" w:rsidP="00D13F21">
      <w:pPr>
        <w:rPr>
          <w:strike/>
        </w:rPr>
      </w:pPr>
      <w:r w:rsidRPr="006B7BA5">
        <w:rPr>
          <w:strike/>
        </w:rPr>
        <w:t xml:space="preserve">“sunk” means they found a ship and completed </w:t>
      </w:r>
      <w:proofErr w:type="gramStart"/>
      <w:r w:rsidRPr="006B7BA5">
        <w:rPr>
          <w:strike/>
        </w:rPr>
        <w:t>all of</w:t>
      </w:r>
      <w:proofErr w:type="gramEnd"/>
      <w:r w:rsidRPr="006B7BA5">
        <w:rPr>
          <w:strike/>
        </w:rPr>
        <w:t xml:space="preserve"> the squares for a ship.</w:t>
      </w:r>
      <w:r w:rsidR="00EB2E3D" w:rsidRPr="006B7BA5">
        <w:rPr>
          <w:strike/>
        </w:rPr>
        <w:t xml:space="preserve"> </w:t>
      </w:r>
    </w:p>
    <w:p w14:paraId="6CE552E7" w14:textId="77777777" w:rsidR="002266F1" w:rsidRDefault="00EB2E3D" w:rsidP="00D13F21">
      <w:r>
        <w:t xml:space="preserve">Note that you </w:t>
      </w:r>
      <w:r w:rsidRPr="002266F1">
        <w:rPr>
          <w:b/>
          <w:bCs/>
          <w:highlight w:val="yellow"/>
          <w:u w:val="single"/>
        </w:rPr>
        <w:t xml:space="preserve">should not </w:t>
      </w:r>
      <w:r w:rsidR="00B823D0" w:rsidRPr="002266F1">
        <w:rPr>
          <w:b/>
          <w:bCs/>
          <w:highlight w:val="yellow"/>
          <w:u w:val="single"/>
        </w:rPr>
        <w:t xml:space="preserve">tell </w:t>
      </w:r>
      <w:r w:rsidR="00E734BB" w:rsidRPr="002266F1">
        <w:rPr>
          <w:b/>
          <w:bCs/>
          <w:highlight w:val="yellow"/>
          <w:u w:val="single"/>
        </w:rPr>
        <w:t>the user</w:t>
      </w:r>
      <w:r w:rsidR="00E734BB">
        <w:t xml:space="preserve"> </w:t>
      </w:r>
      <w:r w:rsidR="00E734BB" w:rsidRPr="002266F1">
        <w:rPr>
          <w:b/>
          <w:bCs/>
          <w:highlight w:val="yellow"/>
          <w:u w:val="single"/>
        </w:rPr>
        <w:t>which ship was sunk</w:t>
      </w:r>
      <w:r w:rsidR="001105B7">
        <w:t xml:space="preserve">.  </w:t>
      </w:r>
    </w:p>
    <w:p w14:paraId="010AB8D4" w14:textId="77777777" w:rsidR="00C55E76" w:rsidRDefault="00C55E76" w:rsidP="00D13F21"/>
    <w:p w14:paraId="07AB878C" w14:textId="77777777" w:rsidR="002266F1" w:rsidRPr="00D93600" w:rsidRDefault="00082A88" w:rsidP="00D13F21">
      <w:pPr>
        <w:rPr>
          <w:strike/>
        </w:rPr>
      </w:pPr>
      <w:r w:rsidRPr="00D93600">
        <w:rPr>
          <w:strike/>
          <w:highlight w:val="yellow"/>
        </w:rPr>
        <w:t>You should indic</w:t>
      </w:r>
      <w:r w:rsidR="003B48A3" w:rsidRPr="00D93600">
        <w:rPr>
          <w:strike/>
          <w:highlight w:val="yellow"/>
        </w:rPr>
        <w:t>ate that the square was selected and if it was hit.</w:t>
      </w:r>
      <w:r w:rsidR="003B48A3" w:rsidRPr="00D93600">
        <w:rPr>
          <w:strike/>
        </w:rPr>
        <w:t xml:space="preserve">  </w:t>
      </w:r>
    </w:p>
    <w:p w14:paraId="1728E5A6" w14:textId="77777777" w:rsidR="00C55E76" w:rsidRDefault="00C55E76" w:rsidP="00D13F21"/>
    <w:p w14:paraId="397930D7" w14:textId="34AA632D" w:rsidR="00147700" w:rsidRDefault="003B48A3" w:rsidP="00D13F21">
      <w:r>
        <w:t xml:space="preserve">For, example – blank means unselected, </w:t>
      </w:r>
      <w:r w:rsidR="00CF28B9">
        <w:t xml:space="preserve">colored red means it was </w:t>
      </w:r>
      <w:proofErr w:type="gramStart"/>
      <w:r w:rsidR="00CF28B9">
        <w:t>hit</w:t>
      </w:r>
      <w:proofErr w:type="gramEnd"/>
      <w:r w:rsidR="00CF28B9">
        <w:t xml:space="preserve"> and colored grey means a miss.</w:t>
      </w:r>
    </w:p>
    <w:p w14:paraId="590038B6" w14:textId="77777777" w:rsidR="002266F1" w:rsidRPr="00C45AE3" w:rsidRDefault="00161167" w:rsidP="00D13F21">
      <w:pPr>
        <w:rPr>
          <w:strike/>
        </w:rPr>
      </w:pPr>
      <w:r w:rsidRPr="00C45AE3">
        <w:rPr>
          <w:strike/>
        </w:rPr>
        <w:t xml:space="preserve">A user will have </w:t>
      </w:r>
      <w:r w:rsidR="00113241" w:rsidRPr="00C45AE3">
        <w:rPr>
          <w:strike/>
        </w:rPr>
        <w:t xml:space="preserve">up to </w:t>
      </w:r>
      <w:r w:rsidR="00113241" w:rsidRPr="00C45AE3">
        <w:rPr>
          <w:strike/>
          <w:highlight w:val="yellow"/>
        </w:rPr>
        <w:t>20 guesses to find all ships</w:t>
      </w:r>
      <w:r w:rsidR="00113241" w:rsidRPr="00C45AE3">
        <w:rPr>
          <w:strike/>
        </w:rPr>
        <w:t>.</w:t>
      </w:r>
      <w:r w:rsidR="00D1673E" w:rsidRPr="00C45AE3">
        <w:rPr>
          <w:strike/>
        </w:rPr>
        <w:t xml:space="preserve"> </w:t>
      </w:r>
    </w:p>
    <w:p w14:paraId="43EAB53F" w14:textId="77777777" w:rsidR="002266F1" w:rsidRPr="00D526A9" w:rsidRDefault="000F5E54" w:rsidP="00D13F21">
      <w:pPr>
        <w:rPr>
          <w:strike/>
        </w:rPr>
      </w:pPr>
      <w:r w:rsidRPr="00D526A9">
        <w:rPr>
          <w:strike/>
          <w:highlight w:val="yellow"/>
        </w:rPr>
        <w:t>T</w:t>
      </w:r>
      <w:r w:rsidR="00753EDB" w:rsidRPr="00D526A9">
        <w:rPr>
          <w:strike/>
          <w:highlight w:val="yellow"/>
        </w:rPr>
        <w:t xml:space="preserve">he game is over </w:t>
      </w:r>
      <w:r w:rsidRPr="00D526A9">
        <w:rPr>
          <w:strike/>
          <w:highlight w:val="yellow"/>
        </w:rPr>
        <w:t xml:space="preserve">when </w:t>
      </w:r>
      <w:r w:rsidR="00753EDB" w:rsidRPr="00D526A9">
        <w:rPr>
          <w:strike/>
          <w:highlight w:val="yellow"/>
        </w:rPr>
        <w:t>all</w:t>
      </w:r>
      <w:r w:rsidR="00940B9D" w:rsidRPr="00D526A9">
        <w:rPr>
          <w:strike/>
          <w:highlight w:val="yellow"/>
        </w:rPr>
        <w:t xml:space="preserve"> ships are </w:t>
      </w:r>
      <w:proofErr w:type="gramStart"/>
      <w:r w:rsidR="00940B9D" w:rsidRPr="00D526A9">
        <w:rPr>
          <w:strike/>
          <w:highlight w:val="yellow"/>
        </w:rPr>
        <w:t>located</w:t>
      </w:r>
      <w:proofErr w:type="gramEnd"/>
      <w:r w:rsidR="00940B9D" w:rsidRPr="00D526A9">
        <w:rPr>
          <w:strike/>
          <w:highlight w:val="yellow"/>
        </w:rPr>
        <w:t xml:space="preserve"> or 20 guesses </w:t>
      </w:r>
      <w:r w:rsidRPr="00D526A9">
        <w:rPr>
          <w:strike/>
          <w:highlight w:val="yellow"/>
        </w:rPr>
        <w:t xml:space="preserve">are </w:t>
      </w:r>
      <w:r w:rsidR="00940B9D" w:rsidRPr="00D526A9">
        <w:rPr>
          <w:strike/>
          <w:highlight w:val="yellow"/>
        </w:rPr>
        <w:t>used</w:t>
      </w:r>
      <w:r w:rsidRPr="00D526A9">
        <w:rPr>
          <w:strike/>
          <w:highlight w:val="yellow"/>
        </w:rPr>
        <w:t>.</w:t>
      </w:r>
      <w:r w:rsidR="00940B9D" w:rsidRPr="00D526A9">
        <w:rPr>
          <w:strike/>
        </w:rPr>
        <w:t xml:space="preserve"> </w:t>
      </w:r>
    </w:p>
    <w:p w14:paraId="13F2C441" w14:textId="788C92DA" w:rsidR="00A27C59" w:rsidRPr="00D526A9" w:rsidRDefault="00C838D5" w:rsidP="00D13F21">
      <w:pPr>
        <w:rPr>
          <w:strike/>
        </w:rPr>
      </w:pPr>
      <w:r w:rsidRPr="00D526A9">
        <w:rPr>
          <w:strike/>
          <w:highlight w:val="yellow"/>
        </w:rPr>
        <w:t xml:space="preserve">On game over, </w:t>
      </w:r>
      <w:r w:rsidR="00D72F0D" w:rsidRPr="00D526A9">
        <w:rPr>
          <w:strike/>
          <w:highlight w:val="yellow"/>
        </w:rPr>
        <w:t>indicate</w:t>
      </w:r>
      <w:r w:rsidR="00940B9D" w:rsidRPr="00D526A9">
        <w:rPr>
          <w:strike/>
          <w:highlight w:val="yellow"/>
        </w:rPr>
        <w:t xml:space="preserve"> the locations of the individual ships</w:t>
      </w:r>
      <w:r w:rsidR="00D72F0D" w:rsidRPr="00D526A9">
        <w:rPr>
          <w:strike/>
          <w:highlight w:val="yellow"/>
        </w:rPr>
        <w:t>.</w:t>
      </w:r>
    </w:p>
    <w:p w14:paraId="403CA52B" w14:textId="77777777" w:rsidR="00647C70" w:rsidRDefault="00647C70" w:rsidP="00D13F21"/>
    <w:p w14:paraId="4955AED5" w14:textId="603B105E" w:rsidR="00D72F0D" w:rsidRDefault="001C39A5" w:rsidP="00D13F21">
      <w:r>
        <w:t>The focus of t</w:t>
      </w:r>
      <w:r w:rsidR="00D72F0D">
        <w:t>his assignment is using objects</w:t>
      </w:r>
      <w:r w:rsidR="00214E75" w:rsidRPr="00214E75">
        <w:t xml:space="preserve"> </w:t>
      </w:r>
      <w:r w:rsidR="00214E75">
        <w:t xml:space="preserve">You will want to make use of </w:t>
      </w:r>
      <w:r w:rsidR="00214E75" w:rsidRPr="00647C70">
        <w:rPr>
          <w:highlight w:val="yellow"/>
        </w:rPr>
        <w:t>methods in addition to properties.</w:t>
      </w:r>
      <w:r w:rsidR="00D72F0D">
        <w:t xml:space="preserve"> In addition to the </w:t>
      </w:r>
      <w:r w:rsidR="00C95AF8">
        <w:t>JSON to place the ships</w:t>
      </w:r>
      <w:r w:rsidR="00DD5556">
        <w:t xml:space="preserve">, </w:t>
      </w:r>
      <w:r w:rsidR="00DD5556" w:rsidRPr="00647C70">
        <w:rPr>
          <w:highlight w:val="yellow"/>
        </w:rPr>
        <w:t xml:space="preserve">each square </w:t>
      </w:r>
      <w:r w:rsidR="007C1279" w:rsidRPr="00647C70">
        <w:rPr>
          <w:highlight w:val="yellow"/>
        </w:rPr>
        <w:t>c</w:t>
      </w:r>
      <w:r w:rsidR="00DD5556" w:rsidRPr="00647C70">
        <w:rPr>
          <w:highlight w:val="yellow"/>
        </w:rPr>
        <w:t xml:space="preserve">ould be an </w:t>
      </w:r>
      <w:proofErr w:type="gramStart"/>
      <w:r w:rsidR="00DD5556" w:rsidRPr="00647C70">
        <w:rPr>
          <w:highlight w:val="yellow"/>
        </w:rPr>
        <w:t>object</w:t>
      </w:r>
      <w:proofErr w:type="gramEnd"/>
      <w:r w:rsidR="00C838D5" w:rsidRPr="00647C70">
        <w:rPr>
          <w:highlight w:val="yellow"/>
        </w:rPr>
        <w:t xml:space="preserve"> and the </w:t>
      </w:r>
      <w:r w:rsidR="00B02313" w:rsidRPr="00647C70">
        <w:rPr>
          <w:highlight w:val="yellow"/>
        </w:rPr>
        <w:t>“game”</w:t>
      </w:r>
      <w:r w:rsidR="00B02313">
        <w:t xml:space="preserve"> </w:t>
      </w:r>
      <w:r w:rsidR="00782B2C" w:rsidRPr="00647C70">
        <w:rPr>
          <w:highlight w:val="yellow"/>
        </w:rPr>
        <w:t>can</w:t>
      </w:r>
      <w:r w:rsidR="00B02313" w:rsidRPr="00647C70">
        <w:rPr>
          <w:highlight w:val="yellow"/>
        </w:rPr>
        <w:t xml:space="preserve"> be an object</w:t>
      </w:r>
      <w:r w:rsidR="00772F1D" w:rsidRPr="00647C70">
        <w:rPr>
          <w:highlight w:val="yellow"/>
        </w:rPr>
        <w:t>.</w:t>
      </w:r>
      <w:r w:rsidR="00772F1D">
        <w:t xml:space="preserve"> Some suggested methods</w:t>
      </w:r>
      <w:r w:rsidR="00782B2C">
        <w:t xml:space="preserve"> for the </w:t>
      </w:r>
      <w:r w:rsidR="00782B2C" w:rsidRPr="00647C70">
        <w:rPr>
          <w:highlight w:val="yellow"/>
        </w:rPr>
        <w:t>game object</w:t>
      </w:r>
      <w:r w:rsidR="00772F1D" w:rsidRPr="00647C70">
        <w:rPr>
          <w:highlight w:val="yellow"/>
        </w:rPr>
        <w:t xml:space="preserve"> are </w:t>
      </w:r>
      <w:proofErr w:type="spellStart"/>
      <w:r w:rsidR="0052631E" w:rsidRPr="00647C70">
        <w:rPr>
          <w:highlight w:val="yellow"/>
        </w:rPr>
        <w:t>buildBoard</w:t>
      </w:r>
      <w:proofErr w:type="spellEnd"/>
      <w:r w:rsidR="0052631E" w:rsidRPr="00647C70">
        <w:rPr>
          <w:highlight w:val="yellow"/>
        </w:rPr>
        <w:t xml:space="preserve"> and </w:t>
      </w:r>
      <w:proofErr w:type="spellStart"/>
      <w:r w:rsidR="0052631E" w:rsidRPr="00647C70">
        <w:rPr>
          <w:highlight w:val="yellow"/>
        </w:rPr>
        <w:t>placeShips</w:t>
      </w:r>
      <w:proofErr w:type="spellEnd"/>
      <w:r w:rsidR="0052631E" w:rsidRPr="00647C70">
        <w:rPr>
          <w:highlight w:val="yellow"/>
        </w:rPr>
        <w:t>.</w:t>
      </w:r>
    </w:p>
    <w:p w14:paraId="49D03CF9" w14:textId="651B6F9D" w:rsidR="00914439" w:rsidRDefault="0052631E" w:rsidP="00D13F21">
      <w:r>
        <w:t>Note that this version of</w:t>
      </w:r>
      <w:r w:rsidR="001244A6">
        <w:t xml:space="preserve"> the game </w:t>
      </w:r>
      <w:r w:rsidR="00BF3858">
        <w:t>provides</w:t>
      </w:r>
      <w:r w:rsidR="001244A6">
        <w:t xml:space="preserve"> only one placement of the ships. That is intentiona</w:t>
      </w:r>
      <w:r w:rsidR="00A02C21">
        <w:t xml:space="preserve">l as an academic exercise even though it </w:t>
      </w:r>
      <w:r w:rsidR="00C73306">
        <w:t xml:space="preserve">would </w:t>
      </w:r>
      <w:r w:rsidR="00782B2C">
        <w:t>not create the best</w:t>
      </w:r>
      <w:r w:rsidR="00C73306">
        <w:t xml:space="preserve"> game!  </w:t>
      </w:r>
    </w:p>
    <w:p w14:paraId="199ECCDF" w14:textId="3E6077E3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27544CBE" w14:textId="77777777" w:rsidR="0001445F" w:rsidRPr="0001445F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</w:pP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PDF</w:t>
      </w:r>
      <w:r w:rsidR="00463EDE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 xml:space="preserve"> </w:t>
      </w:r>
      <w:r w:rsidR="007A3238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or doc</w:t>
      </w: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 xml:space="preserve"> with:</w:t>
      </w:r>
    </w:p>
    <w:p w14:paraId="69102DFC" w14:textId="4974F7D4" w:rsidR="00B403D1" w:rsidRPr="0001445F" w:rsidRDefault="00A50C86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</w:pPr>
      <w:r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br/>
      </w:r>
      <w:r w:rsidR="00D74561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URL</w:t>
      </w:r>
      <w:r w:rsidR="007A3238" w:rsidRPr="0001445F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highlight w:val="yellow"/>
        </w:rPr>
        <w:t>, all code</w:t>
      </w:r>
    </w:p>
    <w:p w14:paraId="1D14FE85" w14:textId="77777777" w:rsidR="0001445F" w:rsidRPr="0001445F" w:rsidRDefault="0001445F" w:rsidP="0001445F">
      <w:pPr>
        <w:rPr>
          <w:highlight w:val="yellow"/>
        </w:rPr>
      </w:pPr>
    </w:p>
    <w:p w14:paraId="5EAEF7E8" w14:textId="77777777" w:rsidR="008905CA" w:rsidRPr="0001445F" w:rsidRDefault="001140C2" w:rsidP="008905CA">
      <w:pPr>
        <w:rPr>
          <w:highlight w:val="yellow"/>
        </w:rPr>
      </w:pPr>
      <w:r w:rsidRPr="0001445F">
        <w:rPr>
          <w:highlight w:val="yellow"/>
        </w:rPr>
        <w:t>Answer to the question</w:t>
      </w:r>
      <w:r w:rsidR="00ED1F83" w:rsidRPr="0001445F">
        <w:rPr>
          <w:highlight w:val="yellow"/>
        </w:rPr>
        <w:t>s</w:t>
      </w:r>
      <w:r w:rsidRPr="0001445F">
        <w:rPr>
          <w:highlight w:val="yellow"/>
        </w:rPr>
        <w:t xml:space="preserve">:  </w:t>
      </w:r>
    </w:p>
    <w:p w14:paraId="18B7ED43" w14:textId="61D7786F" w:rsidR="008C64AE" w:rsidRPr="0001445F" w:rsidRDefault="00D569C9" w:rsidP="008905CA">
      <w:pPr>
        <w:pStyle w:val="ListParagraph"/>
        <w:numPr>
          <w:ilvl w:val="0"/>
          <w:numId w:val="36"/>
        </w:numPr>
        <w:rPr>
          <w:highlight w:val="yellow"/>
        </w:rPr>
      </w:pPr>
      <w:r w:rsidRPr="0001445F">
        <w:rPr>
          <w:highlight w:val="yellow"/>
        </w:rPr>
        <w:t xml:space="preserve">Of the object </w:t>
      </w:r>
      <w:r w:rsidR="00D6329F" w:rsidRPr="0001445F">
        <w:rPr>
          <w:highlight w:val="yellow"/>
        </w:rPr>
        <w:t>variations</w:t>
      </w:r>
      <w:r w:rsidRPr="0001445F">
        <w:rPr>
          <w:highlight w:val="yellow"/>
        </w:rPr>
        <w:t xml:space="preserve"> </w:t>
      </w:r>
      <w:r w:rsidR="00D904A5" w:rsidRPr="0001445F">
        <w:rPr>
          <w:highlight w:val="yellow"/>
        </w:rPr>
        <w:t>we have learned</w:t>
      </w:r>
      <w:r w:rsidR="00110D1E" w:rsidRPr="0001445F">
        <w:rPr>
          <w:highlight w:val="yellow"/>
        </w:rPr>
        <w:t xml:space="preserve">, which feels the </w:t>
      </w:r>
      <w:r w:rsidR="0058414E" w:rsidRPr="0001445F">
        <w:rPr>
          <w:highlight w:val="yellow"/>
        </w:rPr>
        <w:t xml:space="preserve">most </w:t>
      </w:r>
      <w:r w:rsidR="009E2CB1" w:rsidRPr="0001445F">
        <w:rPr>
          <w:highlight w:val="yellow"/>
        </w:rPr>
        <w:t>useful to you?</w:t>
      </w:r>
    </w:p>
    <w:p w14:paraId="2BF7F5EC" w14:textId="77371D5C" w:rsidR="009E2CB1" w:rsidRPr="0001445F" w:rsidRDefault="009E2CB1" w:rsidP="00ED1F83">
      <w:pPr>
        <w:pStyle w:val="ListParagraph"/>
        <w:numPr>
          <w:ilvl w:val="0"/>
          <w:numId w:val="36"/>
        </w:numPr>
        <w:rPr>
          <w:highlight w:val="yellow"/>
        </w:rPr>
      </w:pPr>
      <w:r w:rsidRPr="0001445F">
        <w:rPr>
          <w:highlight w:val="yellow"/>
        </w:rPr>
        <w:t>What was the easiest part of this assignment?</w:t>
      </w:r>
    </w:p>
    <w:p w14:paraId="20B6C608" w14:textId="5FBA8287" w:rsidR="00D74561" w:rsidRDefault="00D74561" w:rsidP="00D74561">
      <w:pPr>
        <w:pStyle w:val="Heading2"/>
      </w:pPr>
      <w:r>
        <w:t>Rubric</w:t>
      </w:r>
    </w:p>
    <w:p w14:paraId="14A97B9F" w14:textId="3BCDBF7E" w:rsidR="00D74561" w:rsidRDefault="006F22DB" w:rsidP="00D74561">
      <w:r>
        <w:t>4</w:t>
      </w:r>
      <w:r w:rsidR="0012342E">
        <w:t xml:space="preserve">0% </w:t>
      </w:r>
      <w:r w:rsidR="00DD784F">
        <w:t>creativity/</w:t>
      </w:r>
      <w:r w:rsidR="0012342E">
        <w:t>effort</w:t>
      </w:r>
      <w:r w:rsidR="007C005E">
        <w:t>/</w:t>
      </w:r>
      <w:r>
        <w:t xml:space="preserve">code </w:t>
      </w:r>
      <w:r w:rsidR="007C005E">
        <w:t>quality</w:t>
      </w:r>
    </w:p>
    <w:p w14:paraId="0D470157" w14:textId="27737D2F" w:rsidR="0012342E" w:rsidRDefault="007C005E" w:rsidP="00D74561">
      <w:r>
        <w:t>6</w:t>
      </w:r>
      <w:r w:rsidR="0012342E">
        <w:t>0% runs to spec</w:t>
      </w:r>
    </w:p>
    <w:sectPr w:rsidR="0012342E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D3FC3" w14:textId="77777777" w:rsidR="00304147" w:rsidRDefault="00304147">
      <w:pPr>
        <w:spacing w:after="0"/>
      </w:pPr>
      <w:r>
        <w:separator/>
      </w:r>
    </w:p>
  </w:endnote>
  <w:endnote w:type="continuationSeparator" w:id="0">
    <w:p w14:paraId="6F2D3AC7" w14:textId="77777777" w:rsidR="00304147" w:rsidRDefault="00304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AC08B" w14:textId="77777777" w:rsidR="00304147" w:rsidRDefault="00304147">
      <w:pPr>
        <w:spacing w:after="0"/>
      </w:pPr>
      <w:r>
        <w:separator/>
      </w:r>
    </w:p>
  </w:footnote>
  <w:footnote w:type="continuationSeparator" w:id="0">
    <w:p w14:paraId="73BD75FA" w14:textId="77777777" w:rsidR="00304147" w:rsidRDefault="003041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56A19"/>
    <w:multiLevelType w:val="hybridMultilevel"/>
    <w:tmpl w:val="C5E0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87A61"/>
    <w:multiLevelType w:val="hybridMultilevel"/>
    <w:tmpl w:val="594C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65BA9"/>
    <w:multiLevelType w:val="hybridMultilevel"/>
    <w:tmpl w:val="346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D7C7A"/>
    <w:multiLevelType w:val="hybridMultilevel"/>
    <w:tmpl w:val="3B04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424803">
    <w:abstractNumId w:val="9"/>
  </w:num>
  <w:num w:numId="2" w16cid:durableId="350450343">
    <w:abstractNumId w:val="29"/>
  </w:num>
  <w:num w:numId="3" w16cid:durableId="1972516430">
    <w:abstractNumId w:val="32"/>
  </w:num>
  <w:num w:numId="4" w16cid:durableId="1808162701">
    <w:abstractNumId w:val="19"/>
  </w:num>
  <w:num w:numId="5" w16cid:durableId="1057823636">
    <w:abstractNumId w:val="19"/>
    <w:lvlOverride w:ilvl="0">
      <w:startOverride w:val="1"/>
    </w:lvlOverride>
  </w:num>
  <w:num w:numId="6" w16cid:durableId="942498852">
    <w:abstractNumId w:val="7"/>
  </w:num>
  <w:num w:numId="7" w16cid:durableId="1480271612">
    <w:abstractNumId w:val="6"/>
  </w:num>
  <w:num w:numId="8" w16cid:durableId="202720342">
    <w:abstractNumId w:val="5"/>
  </w:num>
  <w:num w:numId="9" w16cid:durableId="1937975435">
    <w:abstractNumId w:val="4"/>
  </w:num>
  <w:num w:numId="10" w16cid:durableId="1959409066">
    <w:abstractNumId w:val="8"/>
  </w:num>
  <w:num w:numId="11" w16cid:durableId="653532840">
    <w:abstractNumId w:val="3"/>
  </w:num>
  <w:num w:numId="12" w16cid:durableId="1137331754">
    <w:abstractNumId w:val="2"/>
  </w:num>
  <w:num w:numId="13" w16cid:durableId="144470337">
    <w:abstractNumId w:val="1"/>
  </w:num>
  <w:num w:numId="14" w16cid:durableId="1125154607">
    <w:abstractNumId w:val="0"/>
  </w:num>
  <w:num w:numId="15" w16cid:durableId="1418671712">
    <w:abstractNumId w:val="18"/>
  </w:num>
  <w:num w:numId="16" w16cid:durableId="2130933641">
    <w:abstractNumId w:val="20"/>
  </w:num>
  <w:num w:numId="17" w16cid:durableId="1212767321">
    <w:abstractNumId w:val="16"/>
  </w:num>
  <w:num w:numId="18" w16cid:durableId="555433966">
    <w:abstractNumId w:val="33"/>
  </w:num>
  <w:num w:numId="19" w16cid:durableId="898780898">
    <w:abstractNumId w:val="23"/>
  </w:num>
  <w:num w:numId="20" w16cid:durableId="1408453270">
    <w:abstractNumId w:val="22"/>
  </w:num>
  <w:num w:numId="21" w16cid:durableId="1203053640">
    <w:abstractNumId w:val="25"/>
  </w:num>
  <w:num w:numId="22" w16cid:durableId="348066209">
    <w:abstractNumId w:val="11"/>
  </w:num>
  <w:num w:numId="23" w16cid:durableId="758409948">
    <w:abstractNumId w:val="24"/>
  </w:num>
  <w:num w:numId="24" w16cid:durableId="1337490945">
    <w:abstractNumId w:val="31"/>
  </w:num>
  <w:num w:numId="25" w16cid:durableId="1431896601">
    <w:abstractNumId w:val="21"/>
  </w:num>
  <w:num w:numId="26" w16cid:durableId="1062558372">
    <w:abstractNumId w:val="12"/>
  </w:num>
  <w:num w:numId="27" w16cid:durableId="1687056322">
    <w:abstractNumId w:val="26"/>
  </w:num>
  <w:num w:numId="28" w16cid:durableId="936640866">
    <w:abstractNumId w:val="35"/>
  </w:num>
  <w:num w:numId="29" w16cid:durableId="1466921840">
    <w:abstractNumId w:val="17"/>
  </w:num>
  <w:num w:numId="30" w16cid:durableId="448744592">
    <w:abstractNumId w:val="28"/>
  </w:num>
  <w:num w:numId="31" w16cid:durableId="1664890373">
    <w:abstractNumId w:val="10"/>
  </w:num>
  <w:num w:numId="32" w16cid:durableId="1416972579">
    <w:abstractNumId w:val="13"/>
  </w:num>
  <w:num w:numId="33" w16cid:durableId="1276985441">
    <w:abstractNumId w:val="30"/>
  </w:num>
  <w:num w:numId="34" w16cid:durableId="930430380">
    <w:abstractNumId w:val="15"/>
  </w:num>
  <w:num w:numId="35" w16cid:durableId="424496976">
    <w:abstractNumId w:val="34"/>
  </w:num>
  <w:num w:numId="36" w16cid:durableId="1296637100">
    <w:abstractNumId w:val="14"/>
  </w:num>
  <w:num w:numId="37" w16cid:durableId="2301643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0702A"/>
    <w:rsid w:val="00011BA5"/>
    <w:rsid w:val="0001373F"/>
    <w:rsid w:val="0001445F"/>
    <w:rsid w:val="00025DFC"/>
    <w:rsid w:val="00035142"/>
    <w:rsid w:val="000408A8"/>
    <w:rsid w:val="00051002"/>
    <w:rsid w:val="00052D90"/>
    <w:rsid w:val="00053BC9"/>
    <w:rsid w:val="00066C4E"/>
    <w:rsid w:val="00082A88"/>
    <w:rsid w:val="00086644"/>
    <w:rsid w:val="00091228"/>
    <w:rsid w:val="000A33B0"/>
    <w:rsid w:val="000A5041"/>
    <w:rsid w:val="000B6BF1"/>
    <w:rsid w:val="000D1CDA"/>
    <w:rsid w:val="000D4AC5"/>
    <w:rsid w:val="000E0BE9"/>
    <w:rsid w:val="000E0D01"/>
    <w:rsid w:val="000E4780"/>
    <w:rsid w:val="000E6C6C"/>
    <w:rsid w:val="000E7097"/>
    <w:rsid w:val="000F2E46"/>
    <w:rsid w:val="000F5E54"/>
    <w:rsid w:val="000F7AA4"/>
    <w:rsid w:val="001019EF"/>
    <w:rsid w:val="001105B7"/>
    <w:rsid w:val="00110D1E"/>
    <w:rsid w:val="00113241"/>
    <w:rsid w:val="001140C2"/>
    <w:rsid w:val="0012342E"/>
    <w:rsid w:val="001244A6"/>
    <w:rsid w:val="00147700"/>
    <w:rsid w:val="00157D6A"/>
    <w:rsid w:val="00161167"/>
    <w:rsid w:val="001619C4"/>
    <w:rsid w:val="00170B8A"/>
    <w:rsid w:val="001A148C"/>
    <w:rsid w:val="001B03DD"/>
    <w:rsid w:val="001B11B7"/>
    <w:rsid w:val="001B242E"/>
    <w:rsid w:val="001B3AEF"/>
    <w:rsid w:val="001B7F79"/>
    <w:rsid w:val="001C1A07"/>
    <w:rsid w:val="001C39A5"/>
    <w:rsid w:val="001E1E51"/>
    <w:rsid w:val="001E3502"/>
    <w:rsid w:val="001E3AAC"/>
    <w:rsid w:val="001E68E4"/>
    <w:rsid w:val="00201103"/>
    <w:rsid w:val="00203499"/>
    <w:rsid w:val="0020658E"/>
    <w:rsid w:val="00212F80"/>
    <w:rsid w:val="00214E75"/>
    <w:rsid w:val="00216B82"/>
    <w:rsid w:val="002266F1"/>
    <w:rsid w:val="0022774A"/>
    <w:rsid w:val="002365F2"/>
    <w:rsid w:val="00236C10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0F80"/>
    <w:rsid w:val="002B238F"/>
    <w:rsid w:val="002C4DCE"/>
    <w:rsid w:val="002C52E6"/>
    <w:rsid w:val="002C67DA"/>
    <w:rsid w:val="002E2F6C"/>
    <w:rsid w:val="002F09A1"/>
    <w:rsid w:val="002F30E3"/>
    <w:rsid w:val="002F3FA2"/>
    <w:rsid w:val="002F6DCE"/>
    <w:rsid w:val="00304147"/>
    <w:rsid w:val="003130BE"/>
    <w:rsid w:val="003236A1"/>
    <w:rsid w:val="00342F22"/>
    <w:rsid w:val="00346DA2"/>
    <w:rsid w:val="00356183"/>
    <w:rsid w:val="00357FE1"/>
    <w:rsid w:val="003629E3"/>
    <w:rsid w:val="00363E70"/>
    <w:rsid w:val="00365D5C"/>
    <w:rsid w:val="003661BB"/>
    <w:rsid w:val="003840A8"/>
    <w:rsid w:val="003858A9"/>
    <w:rsid w:val="003B0391"/>
    <w:rsid w:val="003B045B"/>
    <w:rsid w:val="003B48A3"/>
    <w:rsid w:val="003C1310"/>
    <w:rsid w:val="003D4FE0"/>
    <w:rsid w:val="003D7FB1"/>
    <w:rsid w:val="003E2D26"/>
    <w:rsid w:val="003E6EAE"/>
    <w:rsid w:val="00403DC0"/>
    <w:rsid w:val="004131FB"/>
    <w:rsid w:val="00421F9E"/>
    <w:rsid w:val="00433F82"/>
    <w:rsid w:val="0044153C"/>
    <w:rsid w:val="00443081"/>
    <w:rsid w:val="00443486"/>
    <w:rsid w:val="00463EDE"/>
    <w:rsid w:val="00467C26"/>
    <w:rsid w:val="0047050B"/>
    <w:rsid w:val="00473BD4"/>
    <w:rsid w:val="00475E96"/>
    <w:rsid w:val="00476F85"/>
    <w:rsid w:val="00492006"/>
    <w:rsid w:val="00495093"/>
    <w:rsid w:val="00497518"/>
    <w:rsid w:val="004A0187"/>
    <w:rsid w:val="004A019C"/>
    <w:rsid w:val="004A45AB"/>
    <w:rsid w:val="004A4D73"/>
    <w:rsid w:val="004B3A36"/>
    <w:rsid w:val="004C0958"/>
    <w:rsid w:val="004D0D14"/>
    <w:rsid w:val="004D41C4"/>
    <w:rsid w:val="004E2EE8"/>
    <w:rsid w:val="004F17E7"/>
    <w:rsid w:val="00502DD8"/>
    <w:rsid w:val="00507161"/>
    <w:rsid w:val="005200C9"/>
    <w:rsid w:val="0052631E"/>
    <w:rsid w:val="00532EAE"/>
    <w:rsid w:val="00540212"/>
    <w:rsid w:val="0054037B"/>
    <w:rsid w:val="00544E8A"/>
    <w:rsid w:val="00552A5C"/>
    <w:rsid w:val="00553EE2"/>
    <w:rsid w:val="0055731B"/>
    <w:rsid w:val="00566CB9"/>
    <w:rsid w:val="005702A4"/>
    <w:rsid w:val="005713F5"/>
    <w:rsid w:val="00575626"/>
    <w:rsid w:val="0058414E"/>
    <w:rsid w:val="0059569D"/>
    <w:rsid w:val="005B1A88"/>
    <w:rsid w:val="005D00D0"/>
    <w:rsid w:val="005D0761"/>
    <w:rsid w:val="005D24DB"/>
    <w:rsid w:val="005D2E34"/>
    <w:rsid w:val="005F15E3"/>
    <w:rsid w:val="00601533"/>
    <w:rsid w:val="0060335E"/>
    <w:rsid w:val="0061069D"/>
    <w:rsid w:val="00624D9B"/>
    <w:rsid w:val="00626900"/>
    <w:rsid w:val="0063254A"/>
    <w:rsid w:val="00635885"/>
    <w:rsid w:val="00644C81"/>
    <w:rsid w:val="00645A75"/>
    <w:rsid w:val="00647C70"/>
    <w:rsid w:val="006670F6"/>
    <w:rsid w:val="00667FEC"/>
    <w:rsid w:val="00674411"/>
    <w:rsid w:val="0067667D"/>
    <w:rsid w:val="00681907"/>
    <w:rsid w:val="00682506"/>
    <w:rsid w:val="00695E2E"/>
    <w:rsid w:val="006A4149"/>
    <w:rsid w:val="006A6A42"/>
    <w:rsid w:val="006B4695"/>
    <w:rsid w:val="006B5663"/>
    <w:rsid w:val="006B7BA5"/>
    <w:rsid w:val="006C0EAF"/>
    <w:rsid w:val="006C3259"/>
    <w:rsid w:val="006D1FB8"/>
    <w:rsid w:val="006D3A66"/>
    <w:rsid w:val="006F22DB"/>
    <w:rsid w:val="006F3CB5"/>
    <w:rsid w:val="006F7190"/>
    <w:rsid w:val="00714AB5"/>
    <w:rsid w:val="00715E0C"/>
    <w:rsid w:val="00726005"/>
    <w:rsid w:val="00744AEB"/>
    <w:rsid w:val="00753EDB"/>
    <w:rsid w:val="00761682"/>
    <w:rsid w:val="00763449"/>
    <w:rsid w:val="007660F4"/>
    <w:rsid w:val="0077264C"/>
    <w:rsid w:val="00772F1D"/>
    <w:rsid w:val="007824E9"/>
    <w:rsid w:val="00782B2C"/>
    <w:rsid w:val="007930CD"/>
    <w:rsid w:val="007A3238"/>
    <w:rsid w:val="007A34E9"/>
    <w:rsid w:val="007B3274"/>
    <w:rsid w:val="007C005E"/>
    <w:rsid w:val="007C1279"/>
    <w:rsid w:val="007C12BC"/>
    <w:rsid w:val="007C5CF5"/>
    <w:rsid w:val="007C62D8"/>
    <w:rsid w:val="007D0761"/>
    <w:rsid w:val="007E0C3F"/>
    <w:rsid w:val="007E4E17"/>
    <w:rsid w:val="007F5474"/>
    <w:rsid w:val="00813976"/>
    <w:rsid w:val="00816D1C"/>
    <w:rsid w:val="00821911"/>
    <w:rsid w:val="0082284B"/>
    <w:rsid w:val="00825733"/>
    <w:rsid w:val="008420D2"/>
    <w:rsid w:val="00855D2E"/>
    <w:rsid w:val="00855DE9"/>
    <w:rsid w:val="00865AAC"/>
    <w:rsid w:val="00882450"/>
    <w:rsid w:val="00882E75"/>
    <w:rsid w:val="00883B4C"/>
    <w:rsid w:val="008905CA"/>
    <w:rsid w:val="00892BA0"/>
    <w:rsid w:val="00894B13"/>
    <w:rsid w:val="00897784"/>
    <w:rsid w:val="008B0F78"/>
    <w:rsid w:val="008C2D4E"/>
    <w:rsid w:val="008C3F6F"/>
    <w:rsid w:val="008C64AE"/>
    <w:rsid w:val="008C72C4"/>
    <w:rsid w:val="008D416A"/>
    <w:rsid w:val="008E13D2"/>
    <w:rsid w:val="008E3D0A"/>
    <w:rsid w:val="00902401"/>
    <w:rsid w:val="00914439"/>
    <w:rsid w:val="00930B78"/>
    <w:rsid w:val="00933453"/>
    <w:rsid w:val="009402D6"/>
    <w:rsid w:val="00940B9D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128F"/>
    <w:rsid w:val="009B2F5C"/>
    <w:rsid w:val="009D1E5C"/>
    <w:rsid w:val="009D3D78"/>
    <w:rsid w:val="009E0502"/>
    <w:rsid w:val="009E2CB1"/>
    <w:rsid w:val="009E2CFD"/>
    <w:rsid w:val="009E337C"/>
    <w:rsid w:val="009E5D25"/>
    <w:rsid w:val="009F4E33"/>
    <w:rsid w:val="00A02C21"/>
    <w:rsid w:val="00A16A0F"/>
    <w:rsid w:val="00A17284"/>
    <w:rsid w:val="00A269D2"/>
    <w:rsid w:val="00A27C59"/>
    <w:rsid w:val="00A4484A"/>
    <w:rsid w:val="00A477FA"/>
    <w:rsid w:val="00A50242"/>
    <w:rsid w:val="00A50C86"/>
    <w:rsid w:val="00A51151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9357E"/>
    <w:rsid w:val="00AA423B"/>
    <w:rsid w:val="00AC5DDE"/>
    <w:rsid w:val="00AE54F8"/>
    <w:rsid w:val="00AE5FA3"/>
    <w:rsid w:val="00B0231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762F2"/>
    <w:rsid w:val="00B766DC"/>
    <w:rsid w:val="00B823D0"/>
    <w:rsid w:val="00B84BF3"/>
    <w:rsid w:val="00B85349"/>
    <w:rsid w:val="00B8758C"/>
    <w:rsid w:val="00B9256C"/>
    <w:rsid w:val="00B96BA5"/>
    <w:rsid w:val="00BA5A96"/>
    <w:rsid w:val="00BB47C8"/>
    <w:rsid w:val="00BC62B0"/>
    <w:rsid w:val="00BC7E38"/>
    <w:rsid w:val="00BD26D2"/>
    <w:rsid w:val="00BE75F9"/>
    <w:rsid w:val="00BF058F"/>
    <w:rsid w:val="00BF3858"/>
    <w:rsid w:val="00BF394A"/>
    <w:rsid w:val="00C328E2"/>
    <w:rsid w:val="00C45AE3"/>
    <w:rsid w:val="00C46C92"/>
    <w:rsid w:val="00C55E76"/>
    <w:rsid w:val="00C63DF5"/>
    <w:rsid w:val="00C67B4A"/>
    <w:rsid w:val="00C67EFD"/>
    <w:rsid w:val="00C70C09"/>
    <w:rsid w:val="00C72ED1"/>
    <w:rsid w:val="00C73306"/>
    <w:rsid w:val="00C8350F"/>
    <w:rsid w:val="00C838D5"/>
    <w:rsid w:val="00C86F7C"/>
    <w:rsid w:val="00C95932"/>
    <w:rsid w:val="00C95AF8"/>
    <w:rsid w:val="00C96E01"/>
    <w:rsid w:val="00CA7742"/>
    <w:rsid w:val="00CC0335"/>
    <w:rsid w:val="00CC0C25"/>
    <w:rsid w:val="00CC4F6A"/>
    <w:rsid w:val="00CD0A61"/>
    <w:rsid w:val="00CE22D9"/>
    <w:rsid w:val="00CE278E"/>
    <w:rsid w:val="00CF190A"/>
    <w:rsid w:val="00CF28B9"/>
    <w:rsid w:val="00D12B12"/>
    <w:rsid w:val="00D13F21"/>
    <w:rsid w:val="00D1673E"/>
    <w:rsid w:val="00D37A7E"/>
    <w:rsid w:val="00D4291D"/>
    <w:rsid w:val="00D526A9"/>
    <w:rsid w:val="00D569C9"/>
    <w:rsid w:val="00D6329F"/>
    <w:rsid w:val="00D72F0D"/>
    <w:rsid w:val="00D74561"/>
    <w:rsid w:val="00D81435"/>
    <w:rsid w:val="00D904A5"/>
    <w:rsid w:val="00D93600"/>
    <w:rsid w:val="00DA7D2B"/>
    <w:rsid w:val="00DC3CDF"/>
    <w:rsid w:val="00DD5556"/>
    <w:rsid w:val="00DD784F"/>
    <w:rsid w:val="00DE035F"/>
    <w:rsid w:val="00DE66C9"/>
    <w:rsid w:val="00DF3E8C"/>
    <w:rsid w:val="00E073BF"/>
    <w:rsid w:val="00E106DE"/>
    <w:rsid w:val="00E15248"/>
    <w:rsid w:val="00E20D0C"/>
    <w:rsid w:val="00E20DF5"/>
    <w:rsid w:val="00E33FEE"/>
    <w:rsid w:val="00E37D9E"/>
    <w:rsid w:val="00E56A21"/>
    <w:rsid w:val="00E66629"/>
    <w:rsid w:val="00E72407"/>
    <w:rsid w:val="00E734BB"/>
    <w:rsid w:val="00E83FD9"/>
    <w:rsid w:val="00EB2E3D"/>
    <w:rsid w:val="00EB4DB4"/>
    <w:rsid w:val="00ED1F83"/>
    <w:rsid w:val="00ED79DD"/>
    <w:rsid w:val="00EE25E4"/>
    <w:rsid w:val="00EE2D87"/>
    <w:rsid w:val="00EE6199"/>
    <w:rsid w:val="00EF4725"/>
    <w:rsid w:val="00EF52E9"/>
    <w:rsid w:val="00F0264E"/>
    <w:rsid w:val="00F27480"/>
    <w:rsid w:val="00F30F43"/>
    <w:rsid w:val="00F32594"/>
    <w:rsid w:val="00F460C3"/>
    <w:rsid w:val="00F47CEF"/>
    <w:rsid w:val="00F649AF"/>
    <w:rsid w:val="00F73884"/>
    <w:rsid w:val="00F75F60"/>
    <w:rsid w:val="00F7755C"/>
    <w:rsid w:val="00F90E06"/>
    <w:rsid w:val="00FA0242"/>
    <w:rsid w:val="00FA62CF"/>
    <w:rsid w:val="00FB092A"/>
    <w:rsid w:val="00FB1B90"/>
    <w:rsid w:val="00FB39F2"/>
    <w:rsid w:val="00FC2571"/>
    <w:rsid w:val="00FC4D77"/>
    <w:rsid w:val="00FD6A25"/>
    <w:rsid w:val="00FD7B82"/>
    <w:rsid w:val="00FE756F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972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Jessica Zolotarevsky</cp:lastModifiedBy>
  <cp:revision>116</cp:revision>
  <cp:lastPrinted>2022-02-03T22:12:00Z</cp:lastPrinted>
  <dcterms:created xsi:type="dcterms:W3CDTF">2023-02-24T14:44:00Z</dcterms:created>
  <dcterms:modified xsi:type="dcterms:W3CDTF">2025-04-03T17:12:00Z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ed35c258d5236261fc4234293b38181dddc904fa4e4eaf25dc5918627c41b6f5</vt:lpwstr>
  </property>
</Properties>
</file>